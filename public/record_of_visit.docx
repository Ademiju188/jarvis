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55301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04C2C0" wp14:editId="22AFE810">
            <wp:simplePos x="0" y="0"/>
            <wp:positionH relativeFrom="column">
              <wp:posOffset>5235165</wp:posOffset>
            </wp:positionH>
            <wp:positionV relativeFrom="paragraph">
              <wp:posOffset>-858520</wp:posOffset>
            </wp:positionV>
            <wp:extent cx="1490980" cy="1490980"/>
            <wp:effectExtent l="0" t="0" r="0" b="0"/>
            <wp:wrapNone/>
            <wp:docPr id="11" name="Picture 2" descr="A blue and white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white logo&#10;&#10;AI-generated content may be incorrect.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E125F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03AB84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D7BB18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31873F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1E5B92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ABC827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2A7163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4CA80C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D7C055" w14:textId="77777777" w:rsidR="00735D14" w:rsidRDefault="00735D14" w:rsidP="00735D14">
      <w:pPr>
        <w:spacing w:line="398" w:lineRule="exact"/>
        <w:rPr>
          <w:rFonts w:ascii="Times New Roman" w:eastAsia="Times New Roman" w:hAnsi="Times New Roman"/>
          <w:sz w:val="24"/>
        </w:rPr>
      </w:pPr>
    </w:p>
    <w:p w14:paraId="75FA4CE6" w14:textId="77777777" w:rsidR="00735D14" w:rsidRPr="007914B1" w:rsidRDefault="009925AE" w:rsidP="00735D14">
      <w:pPr>
        <w:spacing w:line="0" w:lineRule="atLeast"/>
        <w:rPr>
          <w:rFonts w:ascii="Trebuchet MS" w:eastAsia="Calibri Light" w:hAnsi="Trebuchet MS"/>
          <w:b/>
          <w:sz w:val="40"/>
        </w:rPr>
      </w:pPr>
      <w:r w:rsidRPr="007914B1">
        <w:rPr>
          <w:rFonts w:ascii="Trebuchet MS" w:eastAsia="Calibri Light" w:hAnsi="Trebuchet MS"/>
          <w:b/>
          <w:sz w:val="40"/>
        </w:rPr>
        <w:t>School Name</w:t>
      </w:r>
    </w:p>
    <w:p w14:paraId="1E651376" w14:textId="77777777" w:rsidR="00735D14" w:rsidRPr="007914B1" w:rsidRDefault="009925AE" w:rsidP="00735D14">
      <w:pPr>
        <w:spacing w:line="0" w:lineRule="atLeast"/>
        <w:rPr>
          <w:rFonts w:ascii="Trebuchet MS" w:eastAsia="Calibri Light" w:hAnsi="Trebuchet MS"/>
          <w:b/>
          <w:sz w:val="32"/>
        </w:rPr>
      </w:pPr>
      <w:r w:rsidRPr="007914B1">
        <w:rPr>
          <w:rFonts w:ascii="Trebuchet MS" w:eastAsia="Calibri Light" w:hAnsi="Trebuchet MS"/>
          <w:b/>
          <w:sz w:val="32"/>
        </w:rPr>
        <w:t xml:space="preserve">School Improvement Visit </w:t>
      </w:r>
    </w:p>
    <w:p w14:paraId="26A84BBE" w14:textId="77777777" w:rsidR="00735D14" w:rsidRPr="007914B1" w:rsidRDefault="00735D14" w:rsidP="00735D14">
      <w:pPr>
        <w:spacing w:line="200" w:lineRule="exact"/>
        <w:rPr>
          <w:rFonts w:ascii="Trebuchet MS" w:eastAsia="Times New Roman" w:hAnsi="Trebuchet MS"/>
          <w:sz w:val="24"/>
        </w:rPr>
      </w:pPr>
    </w:p>
    <w:p w14:paraId="216E8281" w14:textId="77777777" w:rsidR="00735D14" w:rsidRPr="007914B1" w:rsidRDefault="00735D14" w:rsidP="00735D14">
      <w:pPr>
        <w:spacing w:line="200" w:lineRule="exact"/>
        <w:rPr>
          <w:rFonts w:ascii="Trebuchet MS" w:eastAsia="Times New Roman" w:hAnsi="Trebuchet MS"/>
          <w:sz w:val="24"/>
        </w:rPr>
      </w:pPr>
    </w:p>
    <w:p w14:paraId="27915778" w14:textId="77777777" w:rsidR="00735D14" w:rsidRPr="007914B1" w:rsidRDefault="00735D14" w:rsidP="00735D14">
      <w:pPr>
        <w:spacing w:line="218" w:lineRule="exact"/>
        <w:rPr>
          <w:rFonts w:ascii="Trebuchet MS" w:eastAsia="Times New Roman" w:hAnsi="Trebuchet MS"/>
          <w:sz w:val="24"/>
        </w:rPr>
      </w:pPr>
    </w:p>
    <w:p w14:paraId="0DD570D0" w14:textId="77777777" w:rsidR="00735D14" w:rsidRPr="007914B1" w:rsidRDefault="009925AE" w:rsidP="00735D14">
      <w:pPr>
        <w:tabs>
          <w:tab w:val="left" w:pos="1520"/>
        </w:tabs>
        <w:spacing w:line="0" w:lineRule="atLeast"/>
        <w:rPr>
          <w:rFonts w:ascii="Trebuchet MS" w:eastAsia="Calibri Light" w:hAnsi="Trebuchet MS"/>
          <w:b/>
          <w:sz w:val="28"/>
        </w:rPr>
      </w:pPr>
      <w:r w:rsidRPr="007914B1">
        <w:rPr>
          <w:rFonts w:ascii="Trebuchet MS" w:eastAsia="Calibri Light" w:hAnsi="Trebuchet MS"/>
          <w:b/>
          <w:sz w:val="28"/>
        </w:rPr>
        <w:t>Consultant</w:t>
      </w:r>
      <w:r w:rsidR="00735D14" w:rsidRPr="007914B1">
        <w:rPr>
          <w:rFonts w:ascii="Trebuchet MS" w:eastAsia="Calibri Light" w:hAnsi="Trebuchet MS"/>
          <w:b/>
          <w:sz w:val="28"/>
        </w:rPr>
        <w:t>:</w:t>
      </w:r>
      <w:r w:rsidR="00831B0C" w:rsidRPr="007914B1">
        <w:rPr>
          <w:rFonts w:ascii="Trebuchet MS" w:eastAsia="Calibri Light" w:hAnsi="Trebuchet MS"/>
          <w:b/>
          <w:sz w:val="28"/>
        </w:rPr>
        <w:t xml:space="preserve"> </w:t>
      </w:r>
      <w:r w:rsidR="00735D14" w:rsidRPr="007914B1">
        <w:rPr>
          <w:rFonts w:ascii="Trebuchet MS" w:eastAsia="Calibri Light" w:hAnsi="Trebuchet MS"/>
          <w:b/>
          <w:sz w:val="28"/>
        </w:rPr>
        <w:t xml:space="preserve">Shaun Jarvis </w:t>
      </w:r>
    </w:p>
    <w:p w14:paraId="50558359" w14:textId="77777777" w:rsidR="00735D14" w:rsidRPr="007914B1" w:rsidRDefault="00735D14" w:rsidP="00735D14">
      <w:pPr>
        <w:spacing w:line="188" w:lineRule="exact"/>
        <w:rPr>
          <w:rFonts w:ascii="Trebuchet MS" w:eastAsia="Times New Roman" w:hAnsi="Trebuchet MS"/>
          <w:sz w:val="24"/>
        </w:rPr>
      </w:pPr>
    </w:p>
    <w:p w14:paraId="7B9CD87A" w14:textId="77777777" w:rsidR="00735D14" w:rsidRPr="007914B1" w:rsidRDefault="00735D14" w:rsidP="00735D14">
      <w:pPr>
        <w:tabs>
          <w:tab w:val="left" w:pos="1540"/>
        </w:tabs>
        <w:spacing w:line="0" w:lineRule="atLeast"/>
        <w:rPr>
          <w:rFonts w:ascii="Trebuchet MS" w:eastAsia="Calibri Light" w:hAnsi="Trebuchet MS"/>
          <w:b/>
          <w:sz w:val="28"/>
        </w:rPr>
      </w:pPr>
      <w:r w:rsidRPr="007914B1">
        <w:rPr>
          <w:rFonts w:ascii="Trebuchet MS" w:eastAsia="Calibri Light" w:hAnsi="Trebuchet MS"/>
          <w:b/>
          <w:sz w:val="28"/>
        </w:rPr>
        <w:t>Date:</w:t>
      </w:r>
      <w:r w:rsidR="00831B0C" w:rsidRPr="007914B1">
        <w:rPr>
          <w:rFonts w:ascii="Trebuchet MS" w:eastAsia="Times New Roman" w:hAnsi="Trebuchet MS"/>
        </w:rPr>
        <w:t xml:space="preserve"> </w:t>
      </w:r>
    </w:p>
    <w:p w14:paraId="4B29B6C8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55F73E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FABE2B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5E5DC0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3F5867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2F5676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14CE0C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3192C2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D7BB47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383902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EFDC02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D7FE8F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4D98E2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EEBCEA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D23A4B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132E8E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EDD93A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B33F2B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8B17D5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1E1D99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623A8B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6CB6AB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A8A599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E5B294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00A2FE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79D233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81C5E4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91B416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B69E5C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E61E9E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315C27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A92C51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160BB3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CB978F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82385E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B94BD0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9E1FFE" w14:textId="77777777" w:rsidR="009925AE" w:rsidRDefault="009925AE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3DF3F2" w14:textId="77777777" w:rsidR="009925AE" w:rsidRPr="007914B1" w:rsidRDefault="009925AE" w:rsidP="00735D14">
      <w:pPr>
        <w:spacing w:line="200" w:lineRule="exact"/>
        <w:rPr>
          <w:rFonts w:ascii="Trebuchet MS" w:eastAsia="Times New Roman" w:hAnsi="Trebuchet MS"/>
          <w:sz w:val="24"/>
        </w:rPr>
      </w:pPr>
    </w:p>
    <w:p w14:paraId="25C445E3" w14:textId="77777777" w:rsidR="009925AE" w:rsidRPr="007914B1" w:rsidRDefault="009925AE" w:rsidP="009925AE">
      <w:pPr>
        <w:spacing w:line="0" w:lineRule="atLeast"/>
        <w:jc w:val="center"/>
        <w:rPr>
          <w:rFonts w:ascii="Trebuchet MS" w:eastAsia="Calibri Light" w:hAnsi="Trebuchet MS"/>
          <w:b/>
          <w:sz w:val="40"/>
        </w:rPr>
      </w:pPr>
      <w:r w:rsidRPr="007914B1">
        <w:rPr>
          <w:rFonts w:ascii="Trebuchet MS" w:eastAsia="Calibri Light" w:hAnsi="Trebuchet MS"/>
          <w:b/>
          <w:sz w:val="40"/>
        </w:rPr>
        <w:t>Private &amp; Confidential</w:t>
      </w:r>
    </w:p>
    <w:p w14:paraId="75B9D291" w14:textId="77777777" w:rsidR="009925AE" w:rsidRDefault="009925AE" w:rsidP="009925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4CFF69A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346602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3A4281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16184B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AECF63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56D025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7C0AB6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B3B7D8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A09722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D2E000" w14:textId="77777777" w:rsidR="00735D14" w:rsidRDefault="00735D14" w:rsidP="00735D14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7"/>
        <w:gridCol w:w="7428"/>
      </w:tblGrid>
      <w:tr w:rsidR="009925AE" w:rsidRPr="008E405A" w14:paraId="47C22C9E" w14:textId="77777777" w:rsidTr="009925AE">
        <w:tc>
          <w:tcPr>
            <w:tcW w:w="1101" w:type="pct"/>
          </w:tcPr>
          <w:p w14:paraId="11E82204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/>
                <w:sz w:val="22"/>
                <w:szCs w:val="22"/>
              </w:rPr>
            </w:pPr>
            <w:r w:rsidRPr="008E405A">
              <w:rPr>
                <w:rFonts w:ascii="Trebuchet MS" w:hAnsi="Trebuchet MS"/>
                <w:sz w:val="22"/>
                <w:szCs w:val="22"/>
              </w:rPr>
              <w:lastRenderedPageBreak/>
              <w:t>H</w:t>
            </w:r>
            <w:r>
              <w:rPr>
                <w:rFonts w:ascii="Trebuchet MS" w:hAnsi="Trebuchet MS"/>
                <w:sz w:val="22"/>
                <w:szCs w:val="22"/>
              </w:rPr>
              <w:t>eadteacher</w:t>
            </w:r>
          </w:p>
        </w:tc>
        <w:tc>
          <w:tcPr>
            <w:tcW w:w="3899" w:type="pct"/>
          </w:tcPr>
          <w:p w14:paraId="116DA7E9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36CF3F75" w14:textId="77777777" w:rsidR="002B3CAB" w:rsidRPr="008E405A" w:rsidRDefault="002B3CAB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B3CAB" w:rsidRPr="008E405A" w14:paraId="6B8293A4" w14:textId="77777777" w:rsidTr="009925AE">
        <w:tc>
          <w:tcPr>
            <w:tcW w:w="1101" w:type="pct"/>
          </w:tcPr>
          <w:p w14:paraId="7F367D51" w14:textId="77777777" w:rsidR="002B3CAB" w:rsidRDefault="002B3CAB" w:rsidP="00EC426D">
            <w:pPr>
              <w:pStyle w:val="BodyText"/>
              <w:spacing w:before="8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Focus of the visit </w:t>
            </w:r>
          </w:p>
          <w:p w14:paraId="6872770C" w14:textId="77777777" w:rsidR="002B3CAB" w:rsidRPr="008E405A" w:rsidRDefault="002B3CAB" w:rsidP="00EC426D">
            <w:pPr>
              <w:pStyle w:val="BodyText"/>
              <w:spacing w:before="8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899" w:type="pct"/>
          </w:tcPr>
          <w:p w14:paraId="0A4DF37C" w14:textId="77777777" w:rsidR="002B3CAB" w:rsidRDefault="002B3CAB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9925AE" w:rsidRPr="008E405A" w14:paraId="0AE3169B" w14:textId="77777777" w:rsidTr="009925AE">
        <w:tc>
          <w:tcPr>
            <w:tcW w:w="1101" w:type="pct"/>
          </w:tcPr>
          <w:p w14:paraId="0B66F23E" w14:textId="77777777" w:rsidR="009925AE" w:rsidRPr="008E405A" w:rsidRDefault="002B3CAB" w:rsidP="00EC426D">
            <w:pPr>
              <w:pStyle w:val="BodyText"/>
              <w:spacing w:before="8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Context of the visit and activities undertaken</w:t>
            </w:r>
          </w:p>
        </w:tc>
        <w:tc>
          <w:tcPr>
            <w:tcW w:w="3899" w:type="pct"/>
          </w:tcPr>
          <w:p w14:paraId="0767EB26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38B4D43E" w14:textId="77777777" w:rsidR="002B3CAB" w:rsidRDefault="002B3CAB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0C3F1449" w14:textId="77777777" w:rsidR="002B3CAB" w:rsidRDefault="002B3CAB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6AF9EC1D" w14:textId="77777777" w:rsidR="002B3CAB" w:rsidRDefault="002B3CAB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10E40C33" w14:textId="77777777" w:rsidR="002B3CAB" w:rsidRDefault="002B3CAB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17B4B727" w14:textId="77777777" w:rsidR="002B3CAB" w:rsidRPr="008E405A" w:rsidRDefault="002B3CAB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9925AE" w:rsidRPr="008E405A" w14:paraId="77A80925" w14:textId="77777777" w:rsidTr="009925AE">
        <w:tc>
          <w:tcPr>
            <w:tcW w:w="1101" w:type="pct"/>
          </w:tcPr>
          <w:p w14:paraId="44E6FE11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Progress towards actions from last visit (if applicable)</w:t>
            </w:r>
          </w:p>
        </w:tc>
        <w:tc>
          <w:tcPr>
            <w:tcW w:w="3899" w:type="pct"/>
          </w:tcPr>
          <w:p w14:paraId="6CADB022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5E4B0003" w14:textId="77777777" w:rsidR="002B3CAB" w:rsidRDefault="002B3CAB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7E4C5013" w14:textId="77777777" w:rsidR="002B3CAB" w:rsidRDefault="002B3CAB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50A8D2B3" w14:textId="77777777" w:rsidR="002B3CAB" w:rsidRPr="008E405A" w:rsidRDefault="002B3CAB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9925AE" w:rsidRPr="008E405A" w14:paraId="6AB6347F" w14:textId="77777777" w:rsidTr="009925AE">
        <w:trPr>
          <w:trHeight w:val="66"/>
        </w:trPr>
        <w:tc>
          <w:tcPr>
            <w:tcW w:w="5000" w:type="pct"/>
            <w:gridSpan w:val="2"/>
            <w:shd w:val="clear" w:color="auto" w:fill="0097B2"/>
          </w:tcPr>
          <w:p w14:paraId="0473D4C5" w14:textId="77777777" w:rsidR="009925AE" w:rsidRPr="008E405A" w:rsidRDefault="002B3CAB" w:rsidP="00EC426D">
            <w:pPr>
              <w:pStyle w:val="BodyText"/>
              <w:spacing w:before="8"/>
              <w:jc w:val="center"/>
              <w:rPr>
                <w:rFonts w:ascii="Trebuchet MS" w:hAnsi="Trebuchet MS" w:cs="Arial"/>
                <w:color w:val="FFFFFF" w:themeColor="background1"/>
                <w:sz w:val="22"/>
                <w:szCs w:val="22"/>
              </w:rPr>
            </w:pPr>
            <w:r>
              <w:rPr>
                <w:rFonts w:ascii="Trebuchet MS" w:hAnsi="Trebuchet MS" w:cs="Arial"/>
                <w:color w:val="FFFFFF" w:themeColor="background1"/>
                <w:sz w:val="22"/>
                <w:szCs w:val="22"/>
              </w:rPr>
              <w:t xml:space="preserve">Summary of Main Points </w:t>
            </w:r>
          </w:p>
        </w:tc>
      </w:tr>
      <w:tr w:rsidR="009925AE" w:rsidRPr="008E405A" w14:paraId="315D2523" w14:textId="77777777" w:rsidTr="009925AE">
        <w:trPr>
          <w:trHeight w:val="66"/>
        </w:trPr>
        <w:tc>
          <w:tcPr>
            <w:tcW w:w="5000" w:type="pct"/>
            <w:gridSpan w:val="2"/>
          </w:tcPr>
          <w:p w14:paraId="6B08EF69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50D571F9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27824DC7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4CEE897C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761D2ABE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57FDACEA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39DF6A72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4B035E4C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5B455D01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0F0DCF93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1FE0F692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14601369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44D56ADA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4A710084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6C2DA131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2D8DBB74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9925AE" w:rsidRPr="008E405A" w14:paraId="3F87577A" w14:textId="77777777" w:rsidTr="009925AE">
        <w:trPr>
          <w:trHeight w:val="66"/>
        </w:trPr>
        <w:tc>
          <w:tcPr>
            <w:tcW w:w="5000" w:type="pct"/>
            <w:gridSpan w:val="2"/>
            <w:shd w:val="clear" w:color="auto" w:fill="0097B2"/>
          </w:tcPr>
          <w:p w14:paraId="5D667AF1" w14:textId="77777777" w:rsidR="009925AE" w:rsidRPr="008E405A" w:rsidRDefault="002B3CAB" w:rsidP="00EC426D">
            <w:pPr>
              <w:pStyle w:val="BodyText"/>
              <w:spacing w:before="8"/>
              <w:jc w:val="center"/>
              <w:rPr>
                <w:rFonts w:ascii="Trebuchet MS" w:hAnsi="Trebuchet MS" w:cs="Arial"/>
                <w:color w:val="FFFFFF" w:themeColor="background1"/>
                <w:sz w:val="22"/>
                <w:szCs w:val="22"/>
              </w:rPr>
            </w:pPr>
            <w:r>
              <w:rPr>
                <w:rFonts w:ascii="Trebuchet MS" w:hAnsi="Trebuchet MS" w:cs="Arial"/>
                <w:color w:val="FFFFFF" w:themeColor="background1"/>
                <w:sz w:val="22"/>
                <w:szCs w:val="22"/>
              </w:rPr>
              <w:t>Next Steps</w:t>
            </w:r>
          </w:p>
        </w:tc>
      </w:tr>
      <w:tr w:rsidR="009925AE" w:rsidRPr="008E405A" w14:paraId="5DEC8D25" w14:textId="77777777" w:rsidTr="009925AE">
        <w:tc>
          <w:tcPr>
            <w:tcW w:w="5000" w:type="pct"/>
            <w:gridSpan w:val="2"/>
          </w:tcPr>
          <w:p w14:paraId="4633BAB0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/>
                <w:sz w:val="22"/>
                <w:szCs w:val="22"/>
              </w:rPr>
            </w:pPr>
          </w:p>
          <w:p w14:paraId="498DC3D5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5E9EB0AC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08EC9EB7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789178FE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7FDB900C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25320C3B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0C0BEE41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40BFFDA5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2072681A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60107A05" w14:textId="77777777" w:rsidR="009925AE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73260414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1477738C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45987423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  <w:p w14:paraId="04AC37FD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9925AE" w:rsidRPr="008E405A" w14:paraId="236E5B2D" w14:textId="77777777" w:rsidTr="009925AE">
        <w:tc>
          <w:tcPr>
            <w:tcW w:w="1101" w:type="pct"/>
          </w:tcPr>
          <w:p w14:paraId="56EFB309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/>
                <w:sz w:val="22"/>
                <w:szCs w:val="22"/>
              </w:rPr>
            </w:pPr>
            <w:r w:rsidRPr="008E405A">
              <w:rPr>
                <w:rFonts w:ascii="Trebuchet MS" w:hAnsi="Trebuchet MS"/>
                <w:sz w:val="22"/>
                <w:szCs w:val="22"/>
              </w:rPr>
              <w:t xml:space="preserve">Date of next visit </w:t>
            </w:r>
          </w:p>
          <w:p w14:paraId="44B43E01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899" w:type="pct"/>
          </w:tcPr>
          <w:p w14:paraId="51BB8F1E" w14:textId="77777777" w:rsidR="009925AE" w:rsidRPr="008E405A" w:rsidRDefault="009925AE" w:rsidP="00EC426D">
            <w:pPr>
              <w:pStyle w:val="BodyText"/>
              <w:spacing w:before="8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5BAC88B1" w14:textId="77777777" w:rsidR="00735D14" w:rsidRPr="00831B0C" w:rsidRDefault="00735D14" w:rsidP="00735D14">
      <w:pPr>
        <w:spacing w:line="200" w:lineRule="exact"/>
        <w:rPr>
          <w:rFonts w:ascii="Tahoma" w:eastAsia="Times New Roman" w:hAnsi="Tahoma" w:cs="Tahoma"/>
          <w:sz w:val="24"/>
          <w:szCs w:val="24"/>
        </w:rPr>
      </w:pPr>
    </w:p>
    <w:sectPr w:rsidR="00735D14" w:rsidRPr="00831B0C" w:rsidSect="00A17948">
      <w:footerReference w:type="even" r:id="rId8"/>
      <w:footerReference w:type="default" r:id="rId9"/>
      <w:pgSz w:w="11900" w:h="16840"/>
      <w:pgMar w:top="1440" w:right="1225" w:bottom="147" w:left="1140" w:header="0" w:footer="0" w:gutter="0"/>
      <w:cols w:space="0" w:equalWidth="0">
        <w:col w:w="95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18A83" w14:textId="77777777" w:rsidR="00E40A6A" w:rsidRDefault="00E40A6A">
      <w:r>
        <w:separator/>
      </w:r>
    </w:p>
  </w:endnote>
  <w:endnote w:type="continuationSeparator" w:id="0">
    <w:p w14:paraId="53514415" w14:textId="77777777" w:rsidR="00E40A6A" w:rsidRDefault="00E4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5618394"/>
      <w:docPartObj>
        <w:docPartGallery w:val="Page Numbers (Bottom of Page)"/>
        <w:docPartUnique/>
      </w:docPartObj>
    </w:sdtPr>
    <w:sdtContent>
      <w:p w14:paraId="1881B79B" w14:textId="77777777" w:rsidR="00831B0C" w:rsidRDefault="00831B0C" w:rsidP="005059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D64AA" w14:textId="77777777" w:rsidR="00831B0C" w:rsidRDefault="00831B0C" w:rsidP="00831B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39302813"/>
      <w:docPartObj>
        <w:docPartGallery w:val="Page Numbers (Bottom of Page)"/>
        <w:docPartUnique/>
      </w:docPartObj>
    </w:sdtPr>
    <w:sdtContent>
      <w:p w14:paraId="78A7B3E3" w14:textId="77777777" w:rsidR="00831B0C" w:rsidRDefault="00831B0C" w:rsidP="005059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AD0286" w14:textId="77777777" w:rsidR="001F4B0A" w:rsidRPr="007914B1" w:rsidRDefault="009925AE" w:rsidP="001F4B0A">
    <w:pPr>
      <w:rPr>
        <w:rFonts w:ascii="Trebuchet MS" w:eastAsia="Times New Roman" w:hAnsi="Trebuchet MS" w:cs="Times New Roman"/>
        <w:color w:val="141414"/>
      </w:rPr>
    </w:pPr>
    <w:r w:rsidRPr="007914B1">
      <w:rPr>
        <w:rFonts w:ascii="Trebuchet MS" w:eastAsia="Times New Roman" w:hAnsi="Trebuchet MS" w:cs="Times New Roman"/>
        <w:b/>
        <w:bCs/>
        <w:color w:val="141414"/>
      </w:rPr>
      <w:t>Jarvis Education Ltd</w:t>
    </w:r>
    <w:r w:rsidR="001F4B0A" w:rsidRPr="007914B1">
      <w:rPr>
        <w:rFonts w:ascii="Trebuchet MS" w:eastAsia="Times New Roman" w:hAnsi="Trebuchet MS" w:cs="Times New Roman"/>
        <w:b/>
        <w:bCs/>
        <w:color w:val="141414"/>
      </w:rPr>
      <w:t xml:space="preserve"> </w:t>
    </w:r>
    <w:r w:rsidR="001F4B0A" w:rsidRPr="007914B1">
      <w:rPr>
        <w:rFonts w:ascii="Trebuchet MS" w:eastAsia="Times New Roman" w:hAnsi="Trebuchet MS" w:cs="Times New Roman"/>
        <w:color w:val="141414"/>
      </w:rPr>
      <w:t>|</w:t>
    </w:r>
    <w:r w:rsidRPr="007914B1">
      <w:rPr>
        <w:rFonts w:ascii="Trebuchet MS" w:eastAsia="Times New Roman" w:hAnsi="Trebuchet MS" w:cs="Times New Roman"/>
        <w:color w:val="141414"/>
      </w:rPr>
      <w:t xml:space="preserve">                 </w:t>
    </w:r>
    <w:r w:rsidR="001F4B0A" w:rsidRPr="007914B1">
      <w:rPr>
        <w:rFonts w:ascii="Trebuchet MS" w:eastAsia="Times New Roman" w:hAnsi="Trebuchet MS" w:cs="Times New Roman"/>
        <w:color w:val="141414"/>
      </w:rPr>
      <w:t xml:space="preserve"> </w:t>
    </w:r>
    <w:hyperlink r:id="rId1" w:history="1">
      <w:r w:rsidRPr="007914B1">
        <w:rPr>
          <w:rStyle w:val="Hyperlink"/>
          <w:rFonts w:ascii="Trebuchet MS" w:eastAsia="Times New Roman" w:hAnsi="Trebuchet MS" w:cs="Times New Roman"/>
        </w:rPr>
        <w:t>www.jarviseducation.co.uk</w:t>
      </w:r>
    </w:hyperlink>
    <w:r w:rsidRPr="007914B1">
      <w:rPr>
        <w:rFonts w:ascii="Trebuchet MS" w:eastAsia="Times New Roman" w:hAnsi="Trebuchet MS" w:cs="Times New Roman"/>
        <w:color w:val="141414"/>
      </w:rPr>
      <w:t xml:space="preserve">              </w:t>
    </w:r>
    <w:hyperlink r:id="rId2" w:history="1">
      <w:r w:rsidRPr="007914B1">
        <w:rPr>
          <w:rStyle w:val="Hyperlink"/>
          <w:rFonts w:ascii="Trebuchet MS" w:eastAsia="Times New Roman" w:hAnsi="Trebuchet MS" w:cs="Times New Roman"/>
        </w:rPr>
        <w:t>hello@jarviseducation.co.uk</w:t>
      </w:r>
    </w:hyperlink>
    <w:r w:rsidRPr="007914B1">
      <w:rPr>
        <w:rFonts w:ascii="Trebuchet MS" w:eastAsia="Times New Roman" w:hAnsi="Trebuchet MS" w:cs="Times New Roman"/>
        <w:color w:val="141414"/>
      </w:rPr>
      <w:t xml:space="preserve"> </w:t>
    </w:r>
  </w:p>
  <w:p w14:paraId="0C46C0A6" w14:textId="77777777" w:rsidR="00831B0C" w:rsidRDefault="00831B0C" w:rsidP="00831B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B62D3" w14:textId="77777777" w:rsidR="00E40A6A" w:rsidRDefault="00E40A6A">
      <w:r>
        <w:separator/>
      </w:r>
    </w:p>
  </w:footnote>
  <w:footnote w:type="continuationSeparator" w:id="0">
    <w:p w14:paraId="08F6D1AE" w14:textId="77777777" w:rsidR="00E40A6A" w:rsidRDefault="00E40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40E0F76"/>
    <w:lvl w:ilvl="0" w:tplc="FFFFFFFF">
      <w:start w:val="20"/>
      <w:numFmt w:val="upperLetter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52255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D42655B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DED726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BEFD79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A7C4C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6B68079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E6AFB6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25E45D32"/>
    <w:lvl w:ilvl="0" w:tplc="FFFFFFFF">
      <w:start w:val="1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19B500C"/>
    <w:lvl w:ilvl="0" w:tplc="FFFFFFFF">
      <w:start w:val="1"/>
      <w:numFmt w:val="decimal"/>
      <w:lvlText w:val="%1"/>
      <w:lvlJc w:val="left"/>
    </w:lvl>
    <w:lvl w:ilvl="1" w:tplc="FFFFFFFF">
      <w:start w:val="2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31BD7B6"/>
    <w:lvl w:ilvl="0" w:tplc="FFFFFFFF">
      <w:start w:val="2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F2DBA30"/>
    <w:lvl w:ilvl="0" w:tplc="FFFFFFFF">
      <w:start w:val="1"/>
      <w:numFmt w:val="decimal"/>
      <w:lvlText w:val="%1"/>
      <w:lvlJc w:val="left"/>
    </w:lvl>
    <w:lvl w:ilvl="1" w:tplc="FFFFFFFF">
      <w:start w:val="5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C83E458"/>
    <w:lvl w:ilvl="0" w:tplc="FFFFFFFF">
      <w:start w:val="3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257130A2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62BBD95A"/>
    <w:lvl w:ilvl="0" w:tplc="FFFFFFFF">
      <w:start w:val="1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436C6124"/>
    <w:lvl w:ilvl="0" w:tplc="FFFFFFFF">
      <w:start w:val="1"/>
      <w:numFmt w:val="decimal"/>
      <w:lvlText w:val="%1"/>
      <w:lvlJc w:val="left"/>
    </w:lvl>
    <w:lvl w:ilvl="1" w:tplc="FFFFFFFF">
      <w:start w:val="4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628C895C"/>
    <w:lvl w:ilvl="0" w:tplc="FFFFFFFF">
      <w:start w:val="3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333AB104"/>
    <w:lvl w:ilvl="0" w:tplc="FFFFFFFF">
      <w:start w:val="1"/>
      <w:numFmt w:val="decimal"/>
      <w:lvlText w:val="%1"/>
      <w:lvlJc w:val="left"/>
    </w:lvl>
    <w:lvl w:ilvl="1" w:tplc="FFFFFFFF">
      <w:start w:val="3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21DA316"/>
    <w:lvl w:ilvl="0" w:tplc="FFFFFFFF">
      <w:start w:val="5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2443A858"/>
    <w:lvl w:ilvl="0" w:tplc="FFFFFFFF">
      <w:start w:val="1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D1D5AE8"/>
    <w:lvl w:ilvl="0" w:tplc="FFFFFFFF">
      <w:start w:val="1"/>
      <w:numFmt w:val="decimal"/>
      <w:lvlText w:val="%1"/>
      <w:lvlJc w:val="left"/>
    </w:lvl>
    <w:lvl w:ilvl="1" w:tplc="FFFFFFFF">
      <w:start w:val="3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6763845E"/>
    <w:lvl w:ilvl="0" w:tplc="FFFFFFFF">
      <w:start w:val="3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75A2A8D4"/>
    <w:lvl w:ilvl="0" w:tplc="FFFFFFFF">
      <w:start w:val="1"/>
      <w:numFmt w:val="bullet"/>
      <w:lvlText w:val="▪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1EDB77D6"/>
    <w:multiLevelType w:val="multilevel"/>
    <w:tmpl w:val="26E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AD6111"/>
    <w:multiLevelType w:val="multilevel"/>
    <w:tmpl w:val="1900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E7F56"/>
    <w:multiLevelType w:val="multilevel"/>
    <w:tmpl w:val="900C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D183A"/>
    <w:multiLevelType w:val="multilevel"/>
    <w:tmpl w:val="4D0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91E46"/>
    <w:multiLevelType w:val="multilevel"/>
    <w:tmpl w:val="3C56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6D3FF9"/>
    <w:multiLevelType w:val="multilevel"/>
    <w:tmpl w:val="0164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72829"/>
    <w:multiLevelType w:val="multilevel"/>
    <w:tmpl w:val="C6E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06CF5"/>
    <w:multiLevelType w:val="multilevel"/>
    <w:tmpl w:val="A4A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11870">
    <w:abstractNumId w:val="0"/>
  </w:num>
  <w:num w:numId="2" w16cid:durableId="1321495829">
    <w:abstractNumId w:val="1"/>
  </w:num>
  <w:num w:numId="3" w16cid:durableId="41100860">
    <w:abstractNumId w:val="2"/>
  </w:num>
  <w:num w:numId="4" w16cid:durableId="341856189">
    <w:abstractNumId w:val="3"/>
  </w:num>
  <w:num w:numId="5" w16cid:durableId="1501701947">
    <w:abstractNumId w:val="4"/>
  </w:num>
  <w:num w:numId="6" w16cid:durableId="940993956">
    <w:abstractNumId w:val="5"/>
  </w:num>
  <w:num w:numId="7" w16cid:durableId="1837650982">
    <w:abstractNumId w:val="6"/>
  </w:num>
  <w:num w:numId="8" w16cid:durableId="1813406186">
    <w:abstractNumId w:val="7"/>
  </w:num>
  <w:num w:numId="9" w16cid:durableId="336423692">
    <w:abstractNumId w:val="8"/>
  </w:num>
  <w:num w:numId="10" w16cid:durableId="1935043758">
    <w:abstractNumId w:val="9"/>
  </w:num>
  <w:num w:numId="11" w16cid:durableId="226654255">
    <w:abstractNumId w:val="10"/>
  </w:num>
  <w:num w:numId="12" w16cid:durableId="96223078">
    <w:abstractNumId w:val="11"/>
  </w:num>
  <w:num w:numId="13" w16cid:durableId="1697927128">
    <w:abstractNumId w:val="12"/>
  </w:num>
  <w:num w:numId="14" w16cid:durableId="1315646055">
    <w:abstractNumId w:val="13"/>
  </w:num>
  <w:num w:numId="15" w16cid:durableId="1681397051">
    <w:abstractNumId w:val="14"/>
  </w:num>
  <w:num w:numId="16" w16cid:durableId="793016611">
    <w:abstractNumId w:val="15"/>
  </w:num>
  <w:num w:numId="17" w16cid:durableId="1979219656">
    <w:abstractNumId w:val="16"/>
  </w:num>
  <w:num w:numId="18" w16cid:durableId="387649791">
    <w:abstractNumId w:val="17"/>
  </w:num>
  <w:num w:numId="19" w16cid:durableId="1200782798">
    <w:abstractNumId w:val="18"/>
  </w:num>
  <w:num w:numId="20" w16cid:durableId="685060826">
    <w:abstractNumId w:val="19"/>
  </w:num>
  <w:num w:numId="21" w16cid:durableId="10500466">
    <w:abstractNumId w:val="20"/>
  </w:num>
  <w:num w:numId="22" w16cid:durableId="42410220">
    <w:abstractNumId w:val="21"/>
  </w:num>
  <w:num w:numId="23" w16cid:durableId="1136795652">
    <w:abstractNumId w:val="22"/>
  </w:num>
  <w:num w:numId="24" w16cid:durableId="1766219278">
    <w:abstractNumId w:val="23"/>
  </w:num>
  <w:num w:numId="25" w16cid:durableId="786896696">
    <w:abstractNumId w:val="25"/>
  </w:num>
  <w:num w:numId="26" w16cid:durableId="1761292172">
    <w:abstractNumId w:val="28"/>
  </w:num>
  <w:num w:numId="27" w16cid:durableId="1976326146">
    <w:abstractNumId w:val="26"/>
  </w:num>
  <w:num w:numId="28" w16cid:durableId="986278838">
    <w:abstractNumId w:val="30"/>
  </w:num>
  <w:num w:numId="29" w16cid:durableId="1560164436">
    <w:abstractNumId w:val="27"/>
  </w:num>
  <w:num w:numId="30" w16cid:durableId="162748328">
    <w:abstractNumId w:val="24"/>
  </w:num>
  <w:num w:numId="31" w16cid:durableId="823355980">
    <w:abstractNumId w:val="31"/>
  </w:num>
  <w:num w:numId="32" w16cid:durableId="160584601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C5"/>
    <w:rsid w:val="000024B5"/>
    <w:rsid w:val="000025FC"/>
    <w:rsid w:val="00054FB9"/>
    <w:rsid w:val="000865AD"/>
    <w:rsid w:val="000B6878"/>
    <w:rsid w:val="000C3D02"/>
    <w:rsid w:val="000E7C76"/>
    <w:rsid w:val="001F1C5C"/>
    <w:rsid w:val="001F26C3"/>
    <w:rsid w:val="001F4B0A"/>
    <w:rsid w:val="002013A7"/>
    <w:rsid w:val="00243596"/>
    <w:rsid w:val="002B3CAB"/>
    <w:rsid w:val="002D4308"/>
    <w:rsid w:val="002D4396"/>
    <w:rsid w:val="002E166D"/>
    <w:rsid w:val="002E5D3C"/>
    <w:rsid w:val="00320FF6"/>
    <w:rsid w:val="00344287"/>
    <w:rsid w:val="003636F7"/>
    <w:rsid w:val="003717DD"/>
    <w:rsid w:val="00394376"/>
    <w:rsid w:val="003C4F5A"/>
    <w:rsid w:val="003D66F0"/>
    <w:rsid w:val="0040010B"/>
    <w:rsid w:val="00415011"/>
    <w:rsid w:val="00444C22"/>
    <w:rsid w:val="00445FFB"/>
    <w:rsid w:val="00474EE5"/>
    <w:rsid w:val="00484E67"/>
    <w:rsid w:val="004B3B10"/>
    <w:rsid w:val="004C47D9"/>
    <w:rsid w:val="004E0E5F"/>
    <w:rsid w:val="004F07AA"/>
    <w:rsid w:val="00505B6F"/>
    <w:rsid w:val="00530ACD"/>
    <w:rsid w:val="00544286"/>
    <w:rsid w:val="0056455B"/>
    <w:rsid w:val="005A1FFF"/>
    <w:rsid w:val="005C085F"/>
    <w:rsid w:val="0060138E"/>
    <w:rsid w:val="00625209"/>
    <w:rsid w:val="006A4054"/>
    <w:rsid w:val="006C7347"/>
    <w:rsid w:val="006E3FE6"/>
    <w:rsid w:val="00735D14"/>
    <w:rsid w:val="007914B1"/>
    <w:rsid w:val="007B7D2F"/>
    <w:rsid w:val="007E34BD"/>
    <w:rsid w:val="008200D4"/>
    <w:rsid w:val="00831B0C"/>
    <w:rsid w:val="0083680B"/>
    <w:rsid w:val="00890BC7"/>
    <w:rsid w:val="008A67D8"/>
    <w:rsid w:val="008F529D"/>
    <w:rsid w:val="0096165B"/>
    <w:rsid w:val="00973597"/>
    <w:rsid w:val="009925AE"/>
    <w:rsid w:val="009F3E64"/>
    <w:rsid w:val="00A17948"/>
    <w:rsid w:val="00A45F67"/>
    <w:rsid w:val="00A65997"/>
    <w:rsid w:val="00AC6DEF"/>
    <w:rsid w:val="00B05A35"/>
    <w:rsid w:val="00B40582"/>
    <w:rsid w:val="00B507A9"/>
    <w:rsid w:val="00BD3BAC"/>
    <w:rsid w:val="00C2774B"/>
    <w:rsid w:val="00C77913"/>
    <w:rsid w:val="00C900C5"/>
    <w:rsid w:val="00CB7B5F"/>
    <w:rsid w:val="00CC5DC2"/>
    <w:rsid w:val="00CF0F56"/>
    <w:rsid w:val="00DC65EA"/>
    <w:rsid w:val="00E17FF3"/>
    <w:rsid w:val="00E40A6A"/>
    <w:rsid w:val="00ED14AB"/>
    <w:rsid w:val="00F163B9"/>
    <w:rsid w:val="00F43979"/>
    <w:rsid w:val="00F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4B19"/>
  <w15:chartTrackingRefBased/>
  <w15:docId w15:val="{9C31587D-AC33-794B-9F44-675908D4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14"/>
    <w:rPr>
      <w:rFonts w:ascii="Calibri" w:eastAsia="Calibri" w:hAnsi="Calibri" w:cs="Arial"/>
      <w:kern w:val="0"/>
      <w:sz w:val="20"/>
      <w:szCs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D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D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D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D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14"/>
    <w:rPr>
      <w:rFonts w:ascii="Calibri" w:eastAsia="Calibri" w:hAnsi="Calibri" w:cs="Arial"/>
      <w:kern w:val="0"/>
      <w:sz w:val="20"/>
      <w:szCs w:val="2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5D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14"/>
    <w:rPr>
      <w:rFonts w:ascii="Calibri" w:eastAsia="Calibri" w:hAnsi="Calibri" w:cs="Arial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735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9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9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913"/>
    <w:rPr>
      <w:color w:val="96607D" w:themeColor="followedHyperlink"/>
      <w:u w:val="single"/>
    </w:rPr>
  </w:style>
  <w:style w:type="paragraph" w:customStyle="1" w:styleId="xxxxxmsonormal">
    <w:name w:val="x_x_x_x_x_msonormal"/>
    <w:basedOn w:val="Normal"/>
    <w:rsid w:val="003C4F5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C65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1B0C"/>
    <w:rPr>
      <w:i/>
      <w:iCs/>
    </w:rPr>
  </w:style>
  <w:style w:type="character" w:styleId="Strong">
    <w:name w:val="Strong"/>
    <w:basedOn w:val="DefaultParagraphFont"/>
    <w:uiPriority w:val="22"/>
    <w:qFormat/>
    <w:rsid w:val="00831B0C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831B0C"/>
  </w:style>
  <w:style w:type="paragraph" w:styleId="BodyText">
    <w:name w:val="Body Text"/>
    <w:basedOn w:val="Normal"/>
    <w:link w:val="BodyTextChar"/>
    <w:uiPriority w:val="1"/>
    <w:qFormat/>
    <w:rsid w:val="009925AE"/>
    <w:pPr>
      <w:widowControl w:val="0"/>
      <w:autoSpaceDE w:val="0"/>
      <w:autoSpaceDN w:val="0"/>
    </w:pPr>
    <w:rPr>
      <w:rFonts w:ascii="Roboto" w:eastAsia="Roboto" w:hAnsi="Roboto" w:cs="Roboto"/>
      <w:sz w:val="19"/>
      <w:szCs w:val="19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25AE"/>
    <w:rPr>
      <w:rFonts w:ascii="Roboto" w:eastAsia="Roboto" w:hAnsi="Roboto" w:cs="Roboto"/>
      <w:kern w:val="0"/>
      <w:sz w:val="19"/>
      <w:szCs w:val="19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0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llo@jarviseducation.co.uk" TargetMode="External"/><Relationship Id="rId1" Type="http://schemas.openxmlformats.org/officeDocument/2006/relationships/hyperlink" Target="http://www.jarviseducation.co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unjarvis/Library/Group%20Containers/UBF8T346G9.Office/User%20Content.localized/Templates.localized/Record%20of%20Vis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Record of Visit.dotx</Template>
  <TotalTime>1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Jarvis</dc:creator>
  <cp:keywords/>
  <dc:description/>
  <cp:lastModifiedBy>Shaun Jarvis</cp:lastModifiedBy>
  <cp:revision>1</cp:revision>
  <cp:lastPrinted>2025-04-24T21:40:00Z</cp:lastPrinted>
  <dcterms:created xsi:type="dcterms:W3CDTF">2025-06-27T05:07:00Z</dcterms:created>
  <dcterms:modified xsi:type="dcterms:W3CDTF">2025-06-27T05:08:00Z</dcterms:modified>
</cp:coreProperties>
</file>